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8EEF" w14:textId="0098DF53" w:rsidR="004F16A5" w:rsidRDefault="00342F17">
      <w:pPr>
        <w:pStyle w:val="Name"/>
      </w:pPr>
      <w:r>
        <w:t>Austin</w:t>
      </w:r>
    </w:p>
    <w:p w14:paraId="6256D4DA" w14:textId="0535F552" w:rsidR="00342F17" w:rsidRDefault="00342F17">
      <w:pPr>
        <w:pStyle w:val="Name"/>
      </w:pPr>
      <w:r>
        <w:t>Hutchen</w:t>
      </w:r>
    </w:p>
    <w:p w14:paraId="16F43D5F" w14:textId="43F0FAA1" w:rsidR="004F16A5" w:rsidRDefault="00342F17">
      <w:pPr>
        <w:pStyle w:val="ContactInfo"/>
      </w:pPr>
      <w:r>
        <w:t>323-283-1434 | hutchencodes@gmail.com</w:t>
      </w:r>
    </w:p>
    <w:p w14:paraId="32E3111F" w14:textId="77777777" w:rsidR="004F16A5" w:rsidRDefault="00942941">
      <w:pPr>
        <w:pStyle w:val="Heading1"/>
      </w:pPr>
      <w:sdt>
        <w:sdtPr>
          <w:id w:val="-819804518"/>
          <w:placeholder>
            <w:docPart w:val="BA491CCC749AA848891ABF2C2E7F23BC"/>
          </w:placeholder>
          <w:temporary/>
          <w:showingPlcHdr/>
          <w15:appearance w15:val="hidden"/>
        </w:sdtPr>
        <w:sdtEndPr/>
        <w:sdtContent>
          <w:r>
            <w:t>Skills Summary</w:t>
          </w:r>
        </w:sdtContent>
      </w:sdt>
    </w:p>
    <w:p w14:paraId="4C14A129" w14:textId="633EC8D9" w:rsidR="004F16A5" w:rsidRDefault="00342F17">
      <w:pPr>
        <w:spacing w:after="180"/>
      </w:pPr>
      <w:r>
        <w:t xml:space="preserve">I’m a </w:t>
      </w:r>
      <w:r w:rsidR="00475468">
        <w:t xml:space="preserve">CU </w:t>
      </w:r>
      <w:r w:rsidR="00D556AC">
        <w:t>BSCS Major / Math minor</w:t>
      </w:r>
      <w:r>
        <w:t xml:space="preserve"> student &amp; </w:t>
      </w:r>
      <w:r w:rsidR="00E200B5">
        <w:t xml:space="preserve">full-stack dev </w:t>
      </w:r>
      <w:r>
        <w:t xml:space="preserve">hobbyist with experience </w:t>
      </w:r>
      <w:r w:rsidR="00D556AC">
        <w:t xml:space="preserve">working with startups in SCRUM model, building my own schedule in teaching roles, and proficiency </w:t>
      </w:r>
      <w:r>
        <w:t>in (c/rust</w:t>
      </w:r>
      <w:r w:rsidR="003A02A1">
        <w:t>/</w:t>
      </w:r>
      <w:proofErr w:type="spellStart"/>
      <w:r w:rsidR="003A02A1">
        <w:t>c++</w:t>
      </w:r>
      <w:proofErr w:type="spellEnd"/>
      <w:r>
        <w:t xml:space="preserve">) embedded systems as well as JS and TS – based web frameworks, </w:t>
      </w:r>
      <w:r w:rsidR="0039548D">
        <w:t xml:space="preserve">including React, </w:t>
      </w:r>
      <w:r w:rsidR="00E200B5">
        <w:t>Next.js, React Native, and Flutter.</w:t>
      </w:r>
    </w:p>
    <w:p w14:paraId="4E778600" w14:textId="77777777" w:rsidR="004F16A5" w:rsidRDefault="00942941">
      <w:pPr>
        <w:pStyle w:val="Heading1"/>
      </w:pPr>
      <w:sdt>
        <w:sdtPr>
          <w:id w:val="-1150367223"/>
          <w:placeholder>
            <w:docPart w:val="B4FE9DB09D672244A459A43BCF0AF828"/>
          </w:placeholder>
          <w:temporary/>
          <w:showingPlcHdr/>
          <w15:appearance w15:val="hidden"/>
        </w:sdtPr>
        <w:sdtEndPr/>
        <w:sdtContent>
          <w:r w:rsidRPr="002D6263">
            <w:rPr>
              <w:sz w:val="32"/>
              <w:szCs w:val="32"/>
            </w:rPr>
            <w:t>Education</w:t>
          </w:r>
        </w:sdtContent>
      </w:sdt>
    </w:p>
    <w:p w14:paraId="5A5C7B40" w14:textId="7EE91E1A" w:rsidR="004F16A5" w:rsidRDefault="00342F17">
      <w:pPr>
        <w:pStyle w:val="Heading2"/>
      </w:pPr>
      <w:r>
        <w:t>BSCS Computer Science, Class Of 202</w:t>
      </w:r>
      <w:r w:rsidR="00E5415F">
        <w:t>5</w:t>
      </w:r>
      <w:r w:rsidR="00475468">
        <w:t xml:space="preserve"> CU Boulder</w:t>
      </w:r>
    </w:p>
    <w:p w14:paraId="46F8720D" w14:textId="77777777" w:rsidR="004F16A5" w:rsidRDefault="00942941">
      <w:pPr>
        <w:pStyle w:val="Heading1"/>
      </w:pPr>
      <w:sdt>
        <w:sdtPr>
          <w:id w:val="617349259"/>
          <w:placeholder>
            <w:docPart w:val="1F96C20A41A78F4E86359BC540E86878"/>
          </w:placeholder>
          <w:temporary/>
          <w:showingPlcHdr/>
          <w15:appearance w15:val="hidden"/>
        </w:sdtPr>
        <w:sdtEndPr/>
        <w:sdtContent>
          <w:r w:rsidRPr="002D6263">
            <w:rPr>
              <w:sz w:val="32"/>
              <w:szCs w:val="32"/>
              <w:u w:val="single"/>
            </w:rPr>
            <w:t>Experience</w:t>
          </w:r>
        </w:sdtContent>
      </w:sdt>
    </w:p>
    <w:p w14:paraId="443C38BC" w14:textId="1402F1E7" w:rsidR="004F16A5" w:rsidRDefault="00342F17">
      <w:pPr>
        <w:pStyle w:val="Heading2"/>
      </w:pPr>
      <w:r>
        <w:t>University Of Colorado Boulder</w:t>
      </w:r>
    </w:p>
    <w:p w14:paraId="5559603C" w14:textId="3834600F" w:rsidR="004F16A5" w:rsidRDefault="00342F17">
      <w:pPr>
        <w:pStyle w:val="Heading3"/>
        <w:rPr>
          <w:b/>
          <w:bCs/>
        </w:rPr>
      </w:pPr>
      <w:r w:rsidRPr="003A02A1">
        <w:rPr>
          <w:b/>
          <w:bCs/>
        </w:rPr>
        <w:t xml:space="preserve">Course Assistant / February </w:t>
      </w:r>
      <w:r w:rsidR="003A02A1" w:rsidRPr="003A02A1">
        <w:rPr>
          <w:b/>
          <w:bCs/>
        </w:rPr>
        <w:t>–</w:t>
      </w:r>
      <w:r w:rsidRPr="003A02A1">
        <w:rPr>
          <w:b/>
          <w:bCs/>
        </w:rPr>
        <w:t xml:space="preserve"> </w:t>
      </w:r>
      <w:r w:rsidR="003A02A1" w:rsidRPr="003A02A1">
        <w:rPr>
          <w:b/>
          <w:bCs/>
        </w:rPr>
        <w:t>May 2023</w:t>
      </w:r>
    </w:p>
    <w:p w14:paraId="16B4CB2E" w14:textId="470DF59B" w:rsidR="003A02A1" w:rsidRDefault="003A02A1" w:rsidP="003A02A1">
      <w:pPr>
        <w:pStyle w:val="Heading1"/>
        <w:rPr>
          <w:rFonts w:asciiTheme="minorHAnsi" w:hAnsiTheme="minorHAnsi" w:cs="Arial"/>
          <w:b w:val="0"/>
          <w:bCs/>
          <w:color w:val="000000" w:themeColor="text1"/>
          <w:sz w:val="22"/>
        </w:rPr>
      </w:pPr>
      <w:r w:rsidRPr="003A02A1">
        <w:rPr>
          <w:rFonts w:asciiTheme="minorHAnsi" w:hAnsiTheme="minorHAnsi" w:cs="Arial"/>
          <w:b w:val="0"/>
          <w:bCs/>
          <w:color w:val="000000" w:themeColor="text1"/>
          <w:sz w:val="22"/>
        </w:rPr>
        <w:t>Taught and assisted with CALCULUS 2 (MATH 2300) alongside faculty at CU boulder. Also held office hours every week to assist learning of course material.</w:t>
      </w:r>
      <w:r w:rsidRPr="003A02A1">
        <w:rPr>
          <w:rStyle w:val="apple-converted-space"/>
          <w:rFonts w:asciiTheme="minorHAnsi" w:hAnsiTheme="minorHAnsi" w:cs="Arial"/>
          <w:b w:val="0"/>
          <w:bCs/>
          <w:color w:val="000000" w:themeColor="text1"/>
          <w:sz w:val="22"/>
        </w:rPr>
        <w:t> </w:t>
      </w:r>
      <w:proofErr w:type="spellStart"/>
      <w:r w:rsidRPr="003A02A1">
        <w:rPr>
          <w:rFonts w:asciiTheme="minorHAnsi" w:hAnsiTheme="minorHAnsi" w:cs="Arial"/>
          <w:b w:val="0"/>
          <w:bCs/>
          <w:color w:val="000000" w:themeColor="text1"/>
          <w:sz w:val="22"/>
        </w:rPr>
        <w:t>Recieved</w:t>
      </w:r>
      <w:proofErr w:type="spellEnd"/>
      <w:r w:rsidRPr="003A02A1">
        <w:rPr>
          <w:rFonts w:asciiTheme="minorHAnsi" w:hAnsiTheme="minorHAnsi" w:cs="Arial"/>
          <w:b w:val="0"/>
          <w:bCs/>
          <w:color w:val="000000" w:themeColor="text1"/>
          <w:sz w:val="22"/>
        </w:rPr>
        <w:t xml:space="preserve"> 97% positive feedback from 103 participants on end of semester surve</w:t>
      </w:r>
      <w:r>
        <w:rPr>
          <w:rFonts w:asciiTheme="minorHAnsi" w:hAnsiTheme="minorHAnsi" w:cs="Arial"/>
          <w:b w:val="0"/>
          <w:bCs/>
          <w:color w:val="000000" w:themeColor="text1"/>
          <w:sz w:val="22"/>
        </w:rPr>
        <w:t>y, and letter of recommendation from math PHD student &amp; teacher (You can see this on the “</w:t>
      </w:r>
      <w:proofErr w:type="spellStart"/>
      <w:r>
        <w:rPr>
          <w:rFonts w:asciiTheme="minorHAnsi" w:hAnsiTheme="minorHAnsi" w:cs="Arial"/>
          <w:b w:val="0"/>
          <w:bCs/>
          <w:color w:val="000000" w:themeColor="text1"/>
          <w:sz w:val="22"/>
        </w:rPr>
        <w:t>accredidations</w:t>
      </w:r>
      <w:proofErr w:type="spellEnd"/>
      <w:r>
        <w:rPr>
          <w:rFonts w:asciiTheme="minorHAnsi" w:hAnsiTheme="minorHAnsi" w:cs="Arial"/>
          <w:b w:val="0"/>
          <w:bCs/>
          <w:color w:val="000000" w:themeColor="text1"/>
          <w:sz w:val="22"/>
        </w:rPr>
        <w:t>” page of my site)</w:t>
      </w:r>
    </w:p>
    <w:p w14:paraId="4E4FE24B" w14:textId="2E574D84" w:rsidR="004F16A5" w:rsidRPr="002D6263" w:rsidRDefault="00942941">
      <w:pPr>
        <w:pStyle w:val="Heading1"/>
        <w:rPr>
          <w:sz w:val="32"/>
          <w:szCs w:val="32"/>
        </w:rPr>
      </w:pPr>
      <w:sdt>
        <w:sdtPr>
          <w:rPr>
            <w:sz w:val="32"/>
            <w:szCs w:val="32"/>
          </w:rPr>
          <w:id w:val="250401295"/>
          <w:placeholder>
            <w:docPart w:val="9ACFD7741EF8834981298AB642DBDEC8"/>
          </w:placeholder>
          <w:temporary/>
          <w:showingPlcHdr/>
          <w15:appearance w15:val="hidden"/>
        </w:sdtPr>
        <w:sdtEndPr/>
        <w:sdtContent>
          <w:r w:rsidRPr="002D6263">
            <w:rPr>
              <w:sz w:val="32"/>
              <w:szCs w:val="32"/>
              <w:u w:val="single"/>
            </w:rPr>
            <w:t xml:space="preserve">Awards and </w:t>
          </w:r>
          <w:r w:rsidRPr="002D6263">
            <w:rPr>
              <w:sz w:val="32"/>
              <w:szCs w:val="32"/>
              <w:u w:val="single"/>
            </w:rPr>
            <w:t>Acknowledgements</w:t>
          </w:r>
        </w:sdtContent>
      </w:sdt>
    </w:p>
    <w:p w14:paraId="327281B5" w14:textId="42764F3E" w:rsidR="003A02A1" w:rsidRPr="00D556AC" w:rsidRDefault="00D556AC" w:rsidP="003A02A1">
      <w:pPr>
        <w:rPr>
          <w:b/>
          <w:bCs/>
        </w:rPr>
      </w:pPr>
      <w:r w:rsidRPr="00D556AC">
        <w:rPr>
          <w:b/>
          <w:bCs/>
        </w:rPr>
        <w:t>Letter of Recommendation – (</w:t>
      </w:r>
      <w:proofErr w:type="spellStart"/>
      <w:r w:rsidRPr="00D556AC">
        <w:rPr>
          <w:b/>
          <w:bCs/>
        </w:rPr>
        <w:t>Ezzedine</w:t>
      </w:r>
      <w:proofErr w:type="spellEnd"/>
      <w:r w:rsidRPr="00D556AC">
        <w:rPr>
          <w:b/>
          <w:bCs/>
        </w:rPr>
        <w:t xml:space="preserve"> El Sai, CU Boulder MATH PHD)</w:t>
      </w:r>
      <w:r>
        <w:rPr>
          <w:b/>
          <w:bCs/>
        </w:rPr>
        <w:t xml:space="preserve"> viewable here-&gt; {</w:t>
      </w:r>
      <w:r w:rsidRPr="00D556AC">
        <w:rPr>
          <w:b/>
          <w:bCs/>
        </w:rPr>
        <w:t>https://austinhutchen.github.io/austinscode/#/src/components/accredations.js</w:t>
      </w:r>
      <w:r>
        <w:rPr>
          <w:b/>
          <w:bCs/>
        </w:rPr>
        <w:t>}</w:t>
      </w:r>
    </w:p>
    <w:p w14:paraId="61BD3511" w14:textId="5865E799" w:rsidR="00D663D3" w:rsidRPr="003A02A1" w:rsidRDefault="00D556AC" w:rsidP="003A02A1">
      <w:r>
        <w:t>Letter of Recommendation – ()</w:t>
      </w:r>
    </w:p>
    <w:p w14:paraId="69A92FF5" w14:textId="5B00A0CB" w:rsidR="004F16A5" w:rsidRPr="002D6263" w:rsidRDefault="003A02A1">
      <w:pPr>
        <w:pStyle w:val="Heading2"/>
        <w:rPr>
          <w:sz w:val="32"/>
          <w:szCs w:val="32"/>
          <w:u w:val="single"/>
        </w:rPr>
      </w:pPr>
      <w:r w:rsidRPr="002D6263">
        <w:rPr>
          <w:sz w:val="32"/>
          <w:szCs w:val="32"/>
          <w:u w:val="single"/>
        </w:rPr>
        <w:t>My Projects</w:t>
      </w:r>
    </w:p>
    <w:p w14:paraId="1AA1CC9B" w14:textId="54BBC76C" w:rsidR="004F16A5" w:rsidRDefault="003A02A1">
      <w:r>
        <w:t xml:space="preserve">See 10 of my </w:t>
      </w:r>
      <w:r w:rsidR="00D663D3">
        <w:t>handmade</w:t>
      </w:r>
      <w:r>
        <w:t xml:space="preserve"> embedded systems projects including an automatic ESP-32 plant waterer app, a C++ text editor, a kernel shell, and much more! </w:t>
      </w:r>
      <w:r w:rsidRPr="003A02A1">
        <w:rPr>
          <w:b/>
          <w:bCs/>
          <w:u w:val="single"/>
        </w:rPr>
        <w:t>(https://austinhutchen.github.io/austinscode/#/src/components/projects.js)</w:t>
      </w:r>
    </w:p>
    <w:sectPr w:rsidR="004F16A5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17114" w14:textId="77777777" w:rsidR="00342F17" w:rsidRDefault="00342F17">
      <w:pPr>
        <w:spacing w:after="0" w:line="240" w:lineRule="auto"/>
      </w:pPr>
      <w:r>
        <w:separator/>
      </w:r>
    </w:p>
  </w:endnote>
  <w:endnote w:type="continuationSeparator" w:id="0">
    <w:p w14:paraId="7011BC4A" w14:textId="77777777" w:rsidR="00342F17" w:rsidRDefault="0034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11FEC" w14:textId="77777777" w:rsidR="004F16A5" w:rsidRDefault="0094294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320C9" w14:textId="77777777" w:rsidR="00342F17" w:rsidRDefault="00342F17">
      <w:pPr>
        <w:spacing w:after="0" w:line="240" w:lineRule="auto"/>
      </w:pPr>
      <w:r>
        <w:separator/>
      </w:r>
    </w:p>
  </w:footnote>
  <w:footnote w:type="continuationSeparator" w:id="0">
    <w:p w14:paraId="50889D20" w14:textId="77777777" w:rsidR="00342F17" w:rsidRDefault="00342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E17D7" w14:textId="77777777" w:rsidR="004F16A5" w:rsidRDefault="00942941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155D764" wp14:editId="6535051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88F873C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3BA44" w14:textId="77777777" w:rsidR="004F16A5" w:rsidRDefault="00942941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E116DE5" wp14:editId="3DB1AD8D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57C38B4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0525310">
    <w:abstractNumId w:val="9"/>
  </w:num>
  <w:num w:numId="2" w16cid:durableId="1615095143">
    <w:abstractNumId w:val="7"/>
  </w:num>
  <w:num w:numId="3" w16cid:durableId="1893225579">
    <w:abstractNumId w:val="6"/>
  </w:num>
  <w:num w:numId="4" w16cid:durableId="1314530019">
    <w:abstractNumId w:val="5"/>
  </w:num>
  <w:num w:numId="5" w16cid:durableId="1481388679">
    <w:abstractNumId w:val="4"/>
  </w:num>
  <w:num w:numId="6" w16cid:durableId="1062212494">
    <w:abstractNumId w:val="8"/>
  </w:num>
  <w:num w:numId="7" w16cid:durableId="337273567">
    <w:abstractNumId w:val="3"/>
  </w:num>
  <w:num w:numId="8" w16cid:durableId="1088186172">
    <w:abstractNumId w:val="2"/>
  </w:num>
  <w:num w:numId="9" w16cid:durableId="944310733">
    <w:abstractNumId w:val="1"/>
  </w:num>
  <w:num w:numId="10" w16cid:durableId="154694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17"/>
    <w:rsid w:val="002D6263"/>
    <w:rsid w:val="00342F17"/>
    <w:rsid w:val="0039548D"/>
    <w:rsid w:val="003A02A1"/>
    <w:rsid w:val="00475468"/>
    <w:rsid w:val="004D5B01"/>
    <w:rsid w:val="004F16A5"/>
    <w:rsid w:val="005C64DB"/>
    <w:rsid w:val="00D556AC"/>
    <w:rsid w:val="00D663D3"/>
    <w:rsid w:val="00E200B5"/>
    <w:rsid w:val="00E5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547F5"/>
  <w15:chartTrackingRefBased/>
  <w15:docId w15:val="{DE9FE2D1-01C0-9D41-8530-04A13F7A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apple-converted-space">
    <w:name w:val="apple-converted-space"/>
    <w:basedOn w:val="DefaultParagraphFont"/>
    <w:rsid w:val="003A0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ustinhutchen/Library/Containers/com.microsoft.Word/Data/Library/Application%20Support/Microsoft/Office/16.0/DTS/en-US%7b590A8F14-E3ED-2144-8237-D5D37672C5DE%7d/%7b63FD711E-1F80-7040-8AF9-B9F075628EA2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491CCC749AA848891ABF2C2E7F2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6D451-0546-D141-AABC-07AF7E632CD0}"/>
      </w:docPartPr>
      <w:docPartBody>
        <w:p w:rsidR="002769F1" w:rsidRDefault="002769F1">
          <w:pPr>
            <w:pStyle w:val="BA491CCC749AA848891ABF2C2E7F23BC"/>
          </w:pPr>
          <w:r>
            <w:t>Skills Summary</w:t>
          </w:r>
        </w:p>
      </w:docPartBody>
    </w:docPart>
    <w:docPart>
      <w:docPartPr>
        <w:name w:val="B4FE9DB09D672244A459A43BCF0AF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E7B2E-8594-B24A-A8F9-9564CAE085DA}"/>
      </w:docPartPr>
      <w:docPartBody>
        <w:p w:rsidR="002769F1" w:rsidRDefault="002769F1">
          <w:pPr>
            <w:pStyle w:val="B4FE9DB09D672244A459A43BCF0AF828"/>
          </w:pPr>
          <w:r>
            <w:t>Education</w:t>
          </w:r>
        </w:p>
      </w:docPartBody>
    </w:docPart>
    <w:docPart>
      <w:docPartPr>
        <w:name w:val="1F96C20A41A78F4E86359BC540E86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954F6-9E45-5249-977D-BFF370732360}"/>
      </w:docPartPr>
      <w:docPartBody>
        <w:p w:rsidR="002769F1" w:rsidRDefault="002769F1">
          <w:pPr>
            <w:pStyle w:val="1F96C20A41A78F4E86359BC540E86878"/>
          </w:pPr>
          <w:r>
            <w:t>Experience</w:t>
          </w:r>
        </w:p>
      </w:docPartBody>
    </w:docPart>
    <w:docPart>
      <w:docPartPr>
        <w:name w:val="9ACFD7741EF8834981298AB642DBD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3EFA4-D25B-044A-9CF5-546F22AB9546}"/>
      </w:docPartPr>
      <w:docPartBody>
        <w:p w:rsidR="002769F1" w:rsidRDefault="002769F1">
          <w:pPr>
            <w:pStyle w:val="9ACFD7741EF8834981298AB642DBDEC8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F1"/>
    <w:rsid w:val="0027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491CCC749AA848891ABF2C2E7F23BC">
    <w:name w:val="BA491CCC749AA848891ABF2C2E7F23BC"/>
  </w:style>
  <w:style w:type="paragraph" w:customStyle="1" w:styleId="B4FE9DB09D672244A459A43BCF0AF828">
    <w:name w:val="B4FE9DB09D672244A459A43BCF0AF828"/>
  </w:style>
  <w:style w:type="paragraph" w:customStyle="1" w:styleId="1F96C20A41A78F4E86359BC540E86878">
    <w:name w:val="1F96C20A41A78F4E86359BC540E86878"/>
  </w:style>
  <w:style w:type="paragraph" w:customStyle="1" w:styleId="9ACFD7741EF8834981298AB642DBDEC8">
    <w:name w:val="9ACFD7741EF8834981298AB642DBDE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Hutchen</dc:creator>
  <cp:keywords/>
  <dc:description/>
  <cp:lastModifiedBy>Austin Hutchen</cp:lastModifiedBy>
  <cp:revision>2</cp:revision>
  <cp:lastPrinted>2023-11-11T15:30:00Z</cp:lastPrinted>
  <dcterms:created xsi:type="dcterms:W3CDTF">2023-11-12T16:44:00Z</dcterms:created>
  <dcterms:modified xsi:type="dcterms:W3CDTF">2023-11-12T16:44:00Z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